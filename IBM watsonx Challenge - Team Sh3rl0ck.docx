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9DAF" w14:textId="77777777" w:rsidR="00A942D3" w:rsidRPr="00032DD9" w:rsidRDefault="00032DD9" w:rsidP="00FC4DC6">
      <w:pPr>
        <w:tabs>
          <w:tab w:val="right" w:pos="9029"/>
        </w:tabs>
        <w:rPr>
          <w:b/>
          <w:bCs/>
          <w:szCs w:val="18"/>
          <w:lang w:val="pt-BR"/>
        </w:rPr>
      </w:pPr>
      <w:r w:rsidRPr="00032DD9">
        <w:rPr>
          <w:b/>
          <w:bCs/>
          <w:szCs w:val="18"/>
          <w:lang w:val="pt-BR"/>
        </w:rPr>
        <w:t>Team Name</w:t>
      </w:r>
    </w:p>
    <w:p w14:paraId="3BDA106D" w14:textId="77777777" w:rsidR="00032DD9" w:rsidRPr="00032DD9" w:rsidRDefault="00032DD9" w:rsidP="00FC4DC6">
      <w:pPr>
        <w:tabs>
          <w:tab w:val="right" w:pos="9029"/>
        </w:tabs>
        <w:rPr>
          <w:sz w:val="20"/>
          <w:szCs w:val="16"/>
          <w:lang w:val="pt-BR"/>
        </w:rPr>
      </w:pPr>
      <w:r w:rsidRPr="00032DD9">
        <w:rPr>
          <w:sz w:val="20"/>
          <w:szCs w:val="16"/>
          <w:lang w:val="pt-BR"/>
        </w:rPr>
        <w:t>Sh3rl0ck</w:t>
      </w:r>
    </w:p>
    <w:p w14:paraId="37B4F4DF" w14:textId="77777777" w:rsidR="00032DD9" w:rsidRDefault="00032DD9" w:rsidP="00FC4DC6">
      <w:pPr>
        <w:tabs>
          <w:tab w:val="right" w:pos="9029"/>
        </w:tabs>
        <w:rPr>
          <w:szCs w:val="18"/>
          <w:lang w:val="pt-BR"/>
        </w:rPr>
      </w:pPr>
    </w:p>
    <w:p w14:paraId="3422EF98" w14:textId="77777777" w:rsidR="00032DD9" w:rsidRPr="00032DD9" w:rsidRDefault="00032DD9" w:rsidP="00FC4DC6">
      <w:pPr>
        <w:tabs>
          <w:tab w:val="right" w:pos="9029"/>
        </w:tabs>
        <w:rPr>
          <w:b/>
          <w:bCs/>
          <w:szCs w:val="18"/>
          <w:lang w:val="pt-BR"/>
        </w:rPr>
      </w:pPr>
      <w:r w:rsidRPr="00032DD9">
        <w:rPr>
          <w:b/>
          <w:bCs/>
          <w:szCs w:val="18"/>
          <w:lang w:val="pt-BR"/>
        </w:rPr>
        <w:t>Team Members</w:t>
      </w:r>
    </w:p>
    <w:p w14:paraId="3B4E793A" w14:textId="286E271E" w:rsidR="00032DD9" w:rsidRDefault="00032DD9" w:rsidP="00D55DCE">
      <w:pPr>
        <w:pStyle w:val="ListParagraph"/>
        <w:numPr>
          <w:ilvl w:val="0"/>
          <w:numId w:val="17"/>
        </w:numPr>
      </w:pPr>
      <w:r>
        <w:t>P</w:t>
      </w:r>
      <w:r w:rsidRPr="00032DD9">
        <w:t>unith Rajanna</w:t>
      </w:r>
    </w:p>
    <w:p w14:paraId="4C8D8C32" w14:textId="47DD191D" w:rsidR="00032DD9" w:rsidRPr="00032DD9" w:rsidRDefault="00032DD9" w:rsidP="00D55DCE">
      <w:pPr>
        <w:pStyle w:val="ListParagraph"/>
        <w:numPr>
          <w:ilvl w:val="0"/>
          <w:numId w:val="17"/>
        </w:numPr>
      </w:pPr>
      <w:r w:rsidRPr="00032DD9">
        <w:t>Om Prakash Singh</w:t>
      </w:r>
    </w:p>
    <w:p w14:paraId="6D484A1B" w14:textId="4F1DB0DC" w:rsidR="00032DD9" w:rsidRPr="00032DD9" w:rsidRDefault="00032DD9" w:rsidP="00D55DCE">
      <w:pPr>
        <w:pStyle w:val="ListParagraph"/>
        <w:numPr>
          <w:ilvl w:val="0"/>
          <w:numId w:val="17"/>
        </w:numPr>
      </w:pPr>
      <w:r w:rsidRPr="00032DD9">
        <w:t>Mehardeep Singh Sawhney</w:t>
      </w:r>
    </w:p>
    <w:p w14:paraId="094FD5E3" w14:textId="701095ED" w:rsidR="00032DD9" w:rsidRPr="00032DD9" w:rsidRDefault="00032DD9" w:rsidP="00D55DCE">
      <w:pPr>
        <w:pStyle w:val="ListParagraph"/>
        <w:numPr>
          <w:ilvl w:val="0"/>
          <w:numId w:val="17"/>
        </w:numPr>
      </w:pPr>
      <w:r>
        <w:t>Shriram Tyagrajan</w:t>
      </w:r>
    </w:p>
    <w:p w14:paraId="56CD247A" w14:textId="77777777" w:rsidR="00032DD9" w:rsidRPr="00032DD9" w:rsidRDefault="00032DD9" w:rsidP="00032DD9">
      <w:pPr>
        <w:tabs>
          <w:tab w:val="right" w:pos="9029"/>
        </w:tabs>
        <w:rPr>
          <w:sz w:val="20"/>
          <w:szCs w:val="16"/>
          <w:lang w:val="pt-BR"/>
        </w:rPr>
      </w:pPr>
    </w:p>
    <w:p w14:paraId="16FD534F" w14:textId="77777777" w:rsidR="00032DD9" w:rsidRDefault="00032DD9" w:rsidP="00FC4DC6">
      <w:pPr>
        <w:tabs>
          <w:tab w:val="right" w:pos="9029"/>
        </w:tabs>
        <w:rPr>
          <w:b/>
          <w:bCs/>
          <w:szCs w:val="18"/>
          <w:lang w:val="pt-BR"/>
        </w:rPr>
      </w:pPr>
      <w:r w:rsidRPr="00032DD9">
        <w:rPr>
          <w:b/>
          <w:bCs/>
          <w:szCs w:val="18"/>
          <w:lang w:val="pt-BR"/>
        </w:rPr>
        <w:t>Problem Statement</w:t>
      </w:r>
    </w:p>
    <w:p w14:paraId="0F71C243" w14:textId="77777777" w:rsidR="00D55DCE" w:rsidRDefault="00D55DCE" w:rsidP="00FC4DC6">
      <w:pPr>
        <w:tabs>
          <w:tab w:val="right" w:pos="9029"/>
        </w:tabs>
        <w:rPr>
          <w:b/>
          <w:bCs/>
        </w:rPr>
      </w:pPr>
    </w:p>
    <w:p w14:paraId="1A363F89" w14:textId="77777777" w:rsidR="00032DD9" w:rsidRDefault="00032DD9" w:rsidP="00032DD9">
      <w:pPr>
        <w:tabs>
          <w:tab w:val="right" w:pos="9029"/>
        </w:tabs>
        <w:jc w:val="left"/>
        <w:rPr>
          <w:sz w:val="20"/>
          <w:szCs w:val="22"/>
        </w:rPr>
      </w:pPr>
      <w:r w:rsidRPr="00032DD9">
        <w:rPr>
          <w:sz w:val="20"/>
          <w:szCs w:val="22"/>
        </w:rPr>
        <w:t xml:space="preserve">Determine customer satisfaction and recommend offer with watsonx.ai - In this challenge, participants will use watsonx.ai to </w:t>
      </w:r>
      <w:proofErr w:type="spellStart"/>
      <w:r w:rsidRPr="00032DD9">
        <w:rPr>
          <w:sz w:val="20"/>
          <w:szCs w:val="22"/>
        </w:rPr>
        <w:t>analyze</w:t>
      </w:r>
      <w:proofErr w:type="spellEnd"/>
      <w:r w:rsidRPr="00032DD9">
        <w:rPr>
          <w:sz w:val="20"/>
          <w:szCs w:val="22"/>
        </w:rPr>
        <w:t xml:space="preserve"> customer feedback statements from a fictitious rental car company and offer relevant recommendations.</w:t>
      </w:r>
    </w:p>
    <w:p w14:paraId="2E303147" w14:textId="77777777" w:rsidR="00032DD9" w:rsidRDefault="00032DD9" w:rsidP="00032DD9">
      <w:pPr>
        <w:tabs>
          <w:tab w:val="right" w:pos="9029"/>
        </w:tabs>
        <w:jc w:val="left"/>
        <w:rPr>
          <w:sz w:val="20"/>
          <w:szCs w:val="22"/>
        </w:rPr>
      </w:pPr>
    </w:p>
    <w:p w14:paraId="09DF47B7" w14:textId="77777777" w:rsidR="00032DD9" w:rsidRPr="00032DD9" w:rsidRDefault="00032DD9" w:rsidP="00032DD9">
      <w:pPr>
        <w:tabs>
          <w:tab w:val="right" w:pos="9029"/>
        </w:tabs>
        <w:jc w:val="left"/>
        <w:rPr>
          <w:sz w:val="20"/>
          <w:szCs w:val="16"/>
          <w:lang w:val="pt-BR"/>
        </w:rPr>
      </w:pPr>
    </w:p>
    <w:p w14:paraId="55CEDF91" w14:textId="77777777" w:rsidR="00032DD9" w:rsidRDefault="00032DD9">
      <w:pPr>
        <w:jc w:val="left"/>
        <w:rPr>
          <w:b/>
          <w:bCs/>
          <w:szCs w:val="18"/>
          <w:lang w:val="pt-BR"/>
        </w:rPr>
      </w:pPr>
      <w:r w:rsidRPr="00032DD9">
        <w:rPr>
          <w:b/>
          <w:bCs/>
          <w:szCs w:val="18"/>
          <w:lang w:val="pt-BR"/>
        </w:rPr>
        <w:t>Solution Approach</w:t>
      </w:r>
    </w:p>
    <w:p w14:paraId="7C639E54" w14:textId="77777777" w:rsidR="00D55DCE" w:rsidRPr="00032DD9" w:rsidRDefault="00D55DCE">
      <w:pPr>
        <w:jc w:val="left"/>
        <w:rPr>
          <w:b/>
          <w:bCs/>
          <w:szCs w:val="18"/>
          <w:lang w:val="pt-BR"/>
        </w:rPr>
      </w:pPr>
    </w:p>
    <w:p w14:paraId="14BE08DC" w14:textId="77777777" w:rsidR="00032DD9" w:rsidRPr="00D55DCE" w:rsidRDefault="00A942D3" w:rsidP="00D55DCE">
      <w:pPr>
        <w:pStyle w:val="ListParagraph"/>
        <w:rPr>
          <w:sz w:val="20"/>
          <w:szCs w:val="20"/>
        </w:rPr>
      </w:pPr>
      <w:r w:rsidRPr="00D55DCE">
        <w:rPr>
          <w:sz w:val="20"/>
          <w:szCs w:val="20"/>
        </w:rPr>
        <w:t>First use pre-defined input data set (</w:t>
      </w:r>
      <w:r w:rsidR="00A65D2A">
        <w:rPr>
          <w:sz w:val="20"/>
          <w:szCs w:val="20"/>
        </w:rPr>
        <w:t>Train</w:t>
      </w:r>
      <w:r w:rsidRPr="00D55DCE">
        <w:rPr>
          <w:sz w:val="20"/>
          <w:szCs w:val="20"/>
        </w:rPr>
        <w:t xml:space="preserve">.csv and TestData.csv) to create initial model. The pre-defined Train Data only contained </w:t>
      </w:r>
      <w:proofErr w:type="gramStart"/>
      <w:r w:rsidRPr="00D55DCE">
        <w:rPr>
          <w:sz w:val="20"/>
          <w:szCs w:val="20"/>
        </w:rPr>
        <w:t>few</w:t>
      </w:r>
      <w:proofErr w:type="gramEnd"/>
      <w:r w:rsidRPr="00D55DCE">
        <w:rPr>
          <w:sz w:val="20"/>
          <w:szCs w:val="20"/>
        </w:rPr>
        <w:t xml:space="preserve"> questions and Recommendations based on </w:t>
      </w:r>
      <w:r w:rsidR="00D55DCE" w:rsidRPr="00D55DCE">
        <w:rPr>
          <w:sz w:val="20"/>
          <w:szCs w:val="20"/>
        </w:rPr>
        <w:t xml:space="preserve">primarily two columns “Customer_Service” and “Action”. </w:t>
      </w:r>
    </w:p>
    <w:p w14:paraId="59669BA3" w14:textId="77777777" w:rsidR="00D55DCE" w:rsidRPr="00D55DCE" w:rsidRDefault="00D55DCE" w:rsidP="00D55DCE">
      <w:pPr>
        <w:pStyle w:val="ListParagraph"/>
        <w:rPr>
          <w:sz w:val="20"/>
          <w:szCs w:val="20"/>
        </w:rPr>
      </w:pPr>
      <w:r w:rsidRPr="00D55DCE">
        <w:rPr>
          <w:sz w:val="20"/>
          <w:szCs w:val="20"/>
        </w:rPr>
        <w:t>We e</w:t>
      </w:r>
      <w:r w:rsidR="00A942D3" w:rsidRPr="00D55DCE">
        <w:rPr>
          <w:sz w:val="20"/>
          <w:szCs w:val="20"/>
        </w:rPr>
        <w:t>nhance</w:t>
      </w:r>
      <w:r w:rsidRPr="00D55DCE">
        <w:rPr>
          <w:sz w:val="20"/>
          <w:szCs w:val="20"/>
        </w:rPr>
        <w:t>d</w:t>
      </w:r>
      <w:r w:rsidR="00A942D3" w:rsidRPr="00D55DCE">
        <w:rPr>
          <w:sz w:val="20"/>
          <w:szCs w:val="20"/>
        </w:rPr>
        <w:t xml:space="preserve"> the </w:t>
      </w:r>
      <w:r w:rsidR="00A65D2A">
        <w:rPr>
          <w:sz w:val="20"/>
          <w:szCs w:val="20"/>
        </w:rPr>
        <w:t>Train</w:t>
      </w:r>
      <w:r w:rsidR="00A942D3" w:rsidRPr="00D55DCE">
        <w:rPr>
          <w:sz w:val="20"/>
          <w:szCs w:val="20"/>
        </w:rPr>
        <w:t xml:space="preserve">.csv by adding more </w:t>
      </w:r>
      <w:proofErr w:type="gramStart"/>
      <w:r w:rsidRPr="00D55DCE">
        <w:rPr>
          <w:sz w:val="20"/>
          <w:szCs w:val="20"/>
        </w:rPr>
        <w:t>feedbacks</w:t>
      </w:r>
      <w:proofErr w:type="gramEnd"/>
      <w:r w:rsidRPr="00D55DCE">
        <w:rPr>
          <w:sz w:val="20"/>
          <w:szCs w:val="20"/>
        </w:rPr>
        <w:t xml:space="preserve"> which included contexts like:</w:t>
      </w:r>
    </w:p>
    <w:p w14:paraId="506DB380" w14:textId="77777777" w:rsidR="00A942D3" w:rsidRPr="00D55DCE" w:rsidRDefault="00D55DCE" w:rsidP="00D55DCE">
      <w:pPr>
        <w:pStyle w:val="ListParagraph"/>
        <w:numPr>
          <w:ilvl w:val="1"/>
          <w:numId w:val="18"/>
        </w:numPr>
        <w:rPr>
          <w:sz w:val="20"/>
          <w:szCs w:val="20"/>
        </w:rPr>
      </w:pPr>
      <w:r w:rsidRPr="00D55DCE">
        <w:rPr>
          <w:sz w:val="20"/>
          <w:szCs w:val="20"/>
        </w:rPr>
        <w:t xml:space="preserve">Gender-based </w:t>
      </w:r>
      <w:proofErr w:type="gramStart"/>
      <w:r w:rsidRPr="00D55DCE">
        <w:rPr>
          <w:sz w:val="20"/>
          <w:szCs w:val="20"/>
        </w:rPr>
        <w:t>feedbacks</w:t>
      </w:r>
      <w:proofErr w:type="gramEnd"/>
      <w:r w:rsidRPr="00D55DCE">
        <w:rPr>
          <w:sz w:val="20"/>
          <w:szCs w:val="20"/>
        </w:rPr>
        <w:t xml:space="preserve"> (Female, Transgender)</w:t>
      </w:r>
    </w:p>
    <w:p w14:paraId="1B8C15EF" w14:textId="77777777" w:rsidR="00D55DCE" w:rsidRPr="00D55DCE" w:rsidRDefault="00D55DCE" w:rsidP="00D55DCE">
      <w:pPr>
        <w:pStyle w:val="ListParagraph"/>
        <w:numPr>
          <w:ilvl w:val="1"/>
          <w:numId w:val="18"/>
        </w:numPr>
        <w:rPr>
          <w:sz w:val="20"/>
          <w:szCs w:val="20"/>
        </w:rPr>
      </w:pPr>
      <w:r w:rsidRPr="00D55DCE">
        <w:rPr>
          <w:sz w:val="20"/>
          <w:szCs w:val="20"/>
        </w:rPr>
        <w:t>Marital Status (</w:t>
      </w:r>
      <w:proofErr w:type="gramStart"/>
      <w:r w:rsidRPr="00D55DCE">
        <w:rPr>
          <w:sz w:val="20"/>
          <w:szCs w:val="20"/>
        </w:rPr>
        <w:t>M,S</w:t>
      </w:r>
      <w:proofErr w:type="gramEnd"/>
      <w:r w:rsidRPr="00D55DCE">
        <w:rPr>
          <w:sz w:val="20"/>
          <w:szCs w:val="20"/>
        </w:rPr>
        <w:t>)</w:t>
      </w:r>
    </w:p>
    <w:p w14:paraId="683242E5" w14:textId="77777777" w:rsidR="00D55DCE" w:rsidRDefault="00D55DCE" w:rsidP="00D55DCE">
      <w:pPr>
        <w:pStyle w:val="ListParagraph"/>
        <w:numPr>
          <w:ilvl w:val="1"/>
          <w:numId w:val="18"/>
        </w:numPr>
        <w:rPr>
          <w:sz w:val="20"/>
          <w:szCs w:val="20"/>
        </w:rPr>
      </w:pPr>
      <w:r w:rsidRPr="00D55DCE">
        <w:rPr>
          <w:sz w:val="20"/>
          <w:szCs w:val="20"/>
        </w:rPr>
        <w:t>Children (0,1,2...)</w:t>
      </w:r>
    </w:p>
    <w:p w14:paraId="6B3D398F" w14:textId="77777777" w:rsidR="00D55DCE" w:rsidRPr="00A65D2A" w:rsidRDefault="00D55DCE" w:rsidP="00D55DCE">
      <w:pPr>
        <w:pStyle w:val="ListParagraph"/>
        <w:rPr>
          <w:sz w:val="20"/>
          <w:szCs w:val="20"/>
        </w:rPr>
      </w:pPr>
      <w:r>
        <w:t xml:space="preserve">We uploaded the updated </w:t>
      </w:r>
      <w:r w:rsidR="00A65D2A">
        <w:t>Train</w:t>
      </w:r>
      <w:r>
        <w:t xml:space="preserve">.csv to the Notebook Assets and added reference to the </w:t>
      </w:r>
      <w:r w:rsidRPr="00A65D2A">
        <w:rPr>
          <w:sz w:val="20"/>
          <w:szCs w:val="20"/>
        </w:rPr>
        <w:t>file</w:t>
      </w:r>
      <w:r w:rsidR="00A65D2A" w:rsidRPr="00A65D2A">
        <w:rPr>
          <w:sz w:val="20"/>
          <w:szCs w:val="20"/>
        </w:rPr>
        <w:t xml:space="preserve"> from Code Snippet -&gt; train.csv -&gt; pandas </w:t>
      </w:r>
      <w:proofErr w:type="spellStart"/>
      <w:proofErr w:type="gramStart"/>
      <w:r w:rsidR="00A65D2A" w:rsidRPr="00A65D2A">
        <w:rPr>
          <w:sz w:val="20"/>
          <w:szCs w:val="20"/>
        </w:rPr>
        <w:t>DataFrame</w:t>
      </w:r>
      <w:proofErr w:type="spellEnd"/>
      <w:proofErr w:type="gramEnd"/>
    </w:p>
    <w:p w14:paraId="26D61225" w14:textId="77777777" w:rsidR="00D55DCE" w:rsidRPr="00A65D2A" w:rsidRDefault="00D55DCE" w:rsidP="00D55DCE">
      <w:pPr>
        <w:pStyle w:val="ListParagraph"/>
        <w:rPr>
          <w:sz w:val="20"/>
          <w:szCs w:val="20"/>
        </w:rPr>
      </w:pPr>
      <w:r w:rsidRPr="00A65D2A">
        <w:rPr>
          <w:sz w:val="20"/>
          <w:szCs w:val="20"/>
        </w:rPr>
        <w:t>We added more Recommendations for different types of feedback and combined more than one recommendation to make recommendations more practical like:</w:t>
      </w:r>
    </w:p>
    <w:p w14:paraId="7D82DE31" w14:textId="77777777" w:rsidR="00D55DCE" w:rsidRPr="00A65D2A" w:rsidRDefault="00D55DCE" w:rsidP="00D55DCE">
      <w:pPr>
        <w:pStyle w:val="ListParagraph"/>
        <w:numPr>
          <w:ilvl w:val="1"/>
          <w:numId w:val="18"/>
        </w:numPr>
        <w:rPr>
          <w:sz w:val="20"/>
          <w:szCs w:val="20"/>
        </w:rPr>
      </w:pPr>
      <w:r w:rsidRPr="00A65D2A">
        <w:rPr>
          <w:sz w:val="20"/>
          <w:szCs w:val="20"/>
        </w:rPr>
        <w:t>Vehicle Inspection, 10 percent off next ride</w:t>
      </w:r>
    </w:p>
    <w:p w14:paraId="20930C51" w14:textId="77777777" w:rsidR="00D55DCE" w:rsidRPr="00A65D2A" w:rsidRDefault="00D55DCE" w:rsidP="00D55DCE">
      <w:pPr>
        <w:pStyle w:val="ListParagraph"/>
        <w:numPr>
          <w:ilvl w:val="1"/>
          <w:numId w:val="18"/>
        </w:numPr>
        <w:rPr>
          <w:sz w:val="20"/>
          <w:szCs w:val="20"/>
        </w:rPr>
      </w:pPr>
      <w:r w:rsidRPr="00A65D2A">
        <w:rPr>
          <w:sz w:val="20"/>
          <w:szCs w:val="20"/>
        </w:rPr>
        <w:t>Driver investigation, Voucher</w:t>
      </w:r>
    </w:p>
    <w:p w14:paraId="444C457C" w14:textId="77777777" w:rsidR="00D55DCE" w:rsidRPr="00A65D2A" w:rsidRDefault="00D55DCE" w:rsidP="00D55DCE">
      <w:pPr>
        <w:pStyle w:val="ListParagraph"/>
        <w:numPr>
          <w:ilvl w:val="1"/>
          <w:numId w:val="18"/>
        </w:numPr>
        <w:rPr>
          <w:sz w:val="20"/>
          <w:szCs w:val="20"/>
        </w:rPr>
      </w:pPr>
      <w:r w:rsidRPr="00A65D2A">
        <w:rPr>
          <w:sz w:val="20"/>
          <w:szCs w:val="20"/>
        </w:rPr>
        <w:t xml:space="preserve">Driver Investigation, Assign female drivers in </w:t>
      </w:r>
      <w:proofErr w:type="gramStart"/>
      <w:r w:rsidRPr="00A65D2A">
        <w:rPr>
          <w:sz w:val="20"/>
          <w:szCs w:val="20"/>
        </w:rPr>
        <w:t>future</w:t>
      </w:r>
      <w:proofErr w:type="gramEnd"/>
    </w:p>
    <w:p w14:paraId="3D127984" w14:textId="77777777" w:rsidR="00D55DCE" w:rsidRPr="00A65D2A" w:rsidRDefault="00D55DCE" w:rsidP="00D55DCE">
      <w:pPr>
        <w:pStyle w:val="ListParagraph"/>
        <w:numPr>
          <w:ilvl w:val="1"/>
          <w:numId w:val="18"/>
        </w:numPr>
        <w:rPr>
          <w:sz w:val="20"/>
          <w:szCs w:val="20"/>
        </w:rPr>
      </w:pPr>
      <w:r w:rsidRPr="00A65D2A">
        <w:rPr>
          <w:sz w:val="20"/>
          <w:szCs w:val="20"/>
        </w:rPr>
        <w:t xml:space="preserve">10 percent off next ride, Assign female drivers in </w:t>
      </w:r>
      <w:proofErr w:type="gramStart"/>
      <w:r w:rsidRPr="00A65D2A">
        <w:rPr>
          <w:sz w:val="20"/>
          <w:szCs w:val="20"/>
        </w:rPr>
        <w:t>future</w:t>
      </w:r>
      <w:proofErr w:type="gramEnd"/>
    </w:p>
    <w:p w14:paraId="08CCA422" w14:textId="77777777" w:rsidR="00D55DCE" w:rsidRPr="00A65D2A" w:rsidRDefault="00D55DCE" w:rsidP="00D55DCE">
      <w:pPr>
        <w:pStyle w:val="ListParagraph"/>
        <w:numPr>
          <w:ilvl w:val="1"/>
          <w:numId w:val="18"/>
        </w:numPr>
        <w:rPr>
          <w:sz w:val="20"/>
          <w:szCs w:val="20"/>
        </w:rPr>
      </w:pPr>
      <w:r w:rsidRPr="00A65D2A">
        <w:rPr>
          <w:sz w:val="20"/>
          <w:szCs w:val="20"/>
        </w:rPr>
        <w:t>Vehicle Inspection, Full Refund</w:t>
      </w:r>
    </w:p>
    <w:p w14:paraId="2DC16466" w14:textId="77777777" w:rsidR="00D55DCE" w:rsidRPr="00A65D2A" w:rsidRDefault="00D55DCE" w:rsidP="00D55DCE">
      <w:pPr>
        <w:pStyle w:val="ListParagraph"/>
        <w:numPr>
          <w:ilvl w:val="1"/>
          <w:numId w:val="18"/>
        </w:numPr>
        <w:rPr>
          <w:sz w:val="20"/>
          <w:szCs w:val="20"/>
        </w:rPr>
      </w:pPr>
      <w:r w:rsidRPr="00A65D2A">
        <w:rPr>
          <w:sz w:val="20"/>
          <w:szCs w:val="20"/>
        </w:rPr>
        <w:t>Driver Investigation, 10 percent off next ride</w:t>
      </w:r>
    </w:p>
    <w:p w14:paraId="6F3571CC" w14:textId="77777777" w:rsidR="00032DD9" w:rsidRDefault="00032DD9">
      <w:pPr>
        <w:jc w:val="left"/>
        <w:rPr>
          <w:szCs w:val="18"/>
          <w:lang w:val="pt-BR"/>
        </w:rPr>
      </w:pPr>
    </w:p>
    <w:p w14:paraId="705B89A8" w14:textId="77777777" w:rsidR="00A65D2A" w:rsidRDefault="00A65D2A">
      <w:pPr>
        <w:jc w:val="left"/>
        <w:rPr>
          <w:szCs w:val="18"/>
          <w:lang w:val="pt-BR"/>
        </w:rPr>
      </w:pPr>
      <w:r>
        <w:rPr>
          <w:szCs w:val="18"/>
          <w:lang w:val="pt-BR"/>
        </w:rPr>
        <w:t>Code Snippet</w:t>
      </w:r>
      <w:r w:rsidR="006B757C">
        <w:rPr>
          <w:szCs w:val="18"/>
          <w:lang w:val="pt-BR"/>
        </w:rPr>
        <w:t xml:space="preserve"> to add custom file</w:t>
      </w:r>
    </w:p>
    <w:p w14:paraId="02BCD743" w14:textId="77777777" w:rsidR="00A65D2A" w:rsidRDefault="00A65D2A">
      <w:pPr>
        <w:jc w:val="left"/>
        <w:rPr>
          <w:szCs w:val="18"/>
          <w:lang w:val="pt-BR"/>
        </w:rPr>
      </w:pPr>
      <w:r w:rsidRPr="00A65D2A">
        <w:rPr>
          <w:noProof/>
          <w:szCs w:val="18"/>
          <w:lang w:val="pt-BR"/>
        </w:rPr>
        <w:drawing>
          <wp:inline distT="0" distB="0" distL="0" distR="0" wp14:anchorId="55A6FDD1" wp14:editId="02641BAA">
            <wp:extent cx="5727700" cy="2341245"/>
            <wp:effectExtent l="19050" t="19050" r="25400" b="20955"/>
            <wp:docPr id="108735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57704" name=""/>
                    <pic:cNvPicPr/>
                  </pic:nvPicPr>
                  <pic:blipFill>
                    <a:blip r:embed="rId11"/>
                    <a:stretch>
                      <a:fillRect/>
                    </a:stretch>
                  </pic:blipFill>
                  <pic:spPr>
                    <a:xfrm>
                      <a:off x="0" y="0"/>
                      <a:ext cx="5727700" cy="2341245"/>
                    </a:xfrm>
                    <a:prstGeom prst="rect">
                      <a:avLst/>
                    </a:prstGeom>
                    <a:ln>
                      <a:solidFill>
                        <a:schemeClr val="accent1"/>
                      </a:solidFill>
                    </a:ln>
                  </pic:spPr>
                </pic:pic>
              </a:graphicData>
            </a:graphic>
          </wp:inline>
        </w:drawing>
      </w:r>
    </w:p>
    <w:p w14:paraId="219AE81A" w14:textId="77777777" w:rsidR="00A65D2A" w:rsidRDefault="00A65D2A">
      <w:pPr>
        <w:jc w:val="left"/>
        <w:rPr>
          <w:szCs w:val="18"/>
          <w:lang w:val="pt-BR"/>
        </w:rPr>
      </w:pPr>
    </w:p>
    <w:p w14:paraId="4EC70138" w14:textId="77777777" w:rsidR="00A65D2A" w:rsidRDefault="00A65D2A">
      <w:pPr>
        <w:jc w:val="left"/>
        <w:rPr>
          <w:szCs w:val="18"/>
          <w:lang w:val="pt-BR"/>
        </w:rPr>
      </w:pPr>
    </w:p>
    <w:p w14:paraId="43868EAB" w14:textId="77777777" w:rsidR="00A65D2A" w:rsidRDefault="00A65D2A">
      <w:pPr>
        <w:jc w:val="left"/>
        <w:rPr>
          <w:b/>
          <w:bCs/>
          <w:szCs w:val="18"/>
          <w:lang w:val="pt-BR"/>
        </w:rPr>
      </w:pPr>
      <w:r w:rsidRPr="00A65D2A">
        <w:rPr>
          <w:b/>
          <w:bCs/>
          <w:szCs w:val="18"/>
          <w:lang w:val="pt-BR"/>
        </w:rPr>
        <w:lastRenderedPageBreak/>
        <w:t>Sample Feedbacks used for testing the model:</w:t>
      </w:r>
    </w:p>
    <w:p w14:paraId="1C1C2159" w14:textId="77777777" w:rsidR="00A65D2A" w:rsidRPr="00A65D2A" w:rsidRDefault="00A65D2A">
      <w:pPr>
        <w:jc w:val="left"/>
        <w:rPr>
          <w:b/>
          <w:bCs/>
          <w:szCs w:val="18"/>
          <w:lang w:val="pt-BR"/>
        </w:rPr>
      </w:pPr>
    </w:p>
    <w:p w14:paraId="7E380408" w14:textId="77777777" w:rsidR="00A65D2A" w:rsidRPr="00A65D2A" w:rsidRDefault="00A65D2A" w:rsidP="00A65D2A">
      <w:pPr>
        <w:pStyle w:val="ListParagraph"/>
        <w:numPr>
          <w:ilvl w:val="0"/>
          <w:numId w:val="19"/>
        </w:numPr>
        <w:rPr>
          <w:sz w:val="20"/>
          <w:szCs w:val="20"/>
          <w:lang w:val="pt-BR"/>
        </w:rPr>
      </w:pPr>
      <w:r w:rsidRPr="00A65D2A">
        <w:rPr>
          <w:sz w:val="20"/>
          <w:szCs w:val="20"/>
          <w:lang w:val="pt-BR"/>
        </w:rPr>
        <w:t>I experienced uncomfortable comments or advances from rental staff, which was completely unprofessional and inappropriate.</w:t>
      </w:r>
    </w:p>
    <w:p w14:paraId="45FFA9A8" w14:textId="77777777" w:rsidR="00A65D2A" w:rsidRPr="00A65D2A" w:rsidRDefault="00A65D2A" w:rsidP="00A65D2A">
      <w:pPr>
        <w:pStyle w:val="ListParagraph"/>
        <w:numPr>
          <w:ilvl w:val="0"/>
          <w:numId w:val="19"/>
        </w:numPr>
        <w:rPr>
          <w:sz w:val="20"/>
          <w:szCs w:val="20"/>
          <w:lang w:val="pt-BR"/>
        </w:rPr>
      </w:pPr>
      <w:r w:rsidRPr="00A65D2A">
        <w:rPr>
          <w:sz w:val="20"/>
          <w:szCs w:val="20"/>
          <w:lang w:val="pt-BR"/>
        </w:rPr>
        <w:t xml:space="preserve">The rental vehicle lacked essential safety features like a panic button or a designated emergency contact option, leaving me feeling vulnerable. </w:t>
      </w:r>
    </w:p>
    <w:p w14:paraId="7C1C6A85" w14:textId="77777777" w:rsidR="00A65D2A" w:rsidRPr="00A65D2A" w:rsidRDefault="00A65D2A" w:rsidP="00A65D2A">
      <w:pPr>
        <w:pStyle w:val="ListParagraph"/>
        <w:numPr>
          <w:ilvl w:val="0"/>
          <w:numId w:val="19"/>
        </w:numPr>
        <w:rPr>
          <w:sz w:val="20"/>
          <w:szCs w:val="20"/>
          <w:lang w:val="pt-BR"/>
        </w:rPr>
      </w:pPr>
      <w:r w:rsidRPr="00A65D2A">
        <w:rPr>
          <w:sz w:val="20"/>
          <w:szCs w:val="20"/>
          <w:lang w:val="pt-BR"/>
        </w:rPr>
        <w:t xml:space="preserve">In the event of a breakdown, there was no female mechanic or female-friendly resources available for assistance, which was unsettling. </w:t>
      </w:r>
    </w:p>
    <w:p w14:paraId="692F5E02" w14:textId="77777777" w:rsidR="00A65D2A" w:rsidRPr="00A65D2A" w:rsidRDefault="00A65D2A" w:rsidP="00A65D2A">
      <w:pPr>
        <w:pStyle w:val="ListParagraph"/>
        <w:numPr>
          <w:ilvl w:val="0"/>
          <w:numId w:val="19"/>
        </w:numPr>
        <w:rPr>
          <w:sz w:val="20"/>
          <w:szCs w:val="20"/>
          <w:lang w:val="pt-BR"/>
        </w:rPr>
      </w:pPr>
      <w:r w:rsidRPr="00A65D2A">
        <w:rPr>
          <w:sz w:val="20"/>
          <w:szCs w:val="20"/>
          <w:lang w:val="pt-BR"/>
        </w:rPr>
        <w:t xml:space="preserve">The drop-off location was in an isolated or poorly monitored area, causing concern for safety, especially when transgender travelers may feel more vulnerable. </w:t>
      </w:r>
    </w:p>
    <w:p w14:paraId="59366FEE" w14:textId="77777777" w:rsidR="00A65D2A" w:rsidRPr="00A65D2A" w:rsidRDefault="00A65D2A" w:rsidP="00A65D2A">
      <w:pPr>
        <w:pStyle w:val="ListParagraph"/>
        <w:numPr>
          <w:ilvl w:val="0"/>
          <w:numId w:val="19"/>
        </w:numPr>
        <w:rPr>
          <w:sz w:val="20"/>
          <w:szCs w:val="20"/>
          <w:lang w:val="pt-BR"/>
        </w:rPr>
      </w:pPr>
      <w:r w:rsidRPr="00A65D2A">
        <w:rPr>
          <w:sz w:val="20"/>
          <w:szCs w:val="20"/>
          <w:lang w:val="pt-BR"/>
        </w:rPr>
        <w:t>There was a lack of privacy when completing paperwork at the rental office, which is a concern for female travelers who may be traveling alone.</w:t>
      </w:r>
    </w:p>
    <w:p w14:paraId="1870EB4F" w14:textId="77777777" w:rsidR="00032DD9" w:rsidRDefault="00032DD9">
      <w:pPr>
        <w:jc w:val="left"/>
        <w:rPr>
          <w:szCs w:val="18"/>
          <w:lang w:val="pt-BR"/>
        </w:rPr>
      </w:pPr>
    </w:p>
    <w:p w14:paraId="3EFFF41D" w14:textId="77777777" w:rsidR="00A65D2A" w:rsidRDefault="00A65D2A">
      <w:pPr>
        <w:jc w:val="left"/>
        <w:rPr>
          <w:szCs w:val="18"/>
          <w:lang w:val="pt-BR"/>
        </w:rPr>
      </w:pPr>
      <w:r w:rsidRPr="00A65D2A">
        <w:rPr>
          <w:b/>
          <w:bCs/>
          <w:szCs w:val="18"/>
          <w:lang w:val="pt-BR"/>
        </w:rPr>
        <w:t>Prompt Lab Inputs</w:t>
      </w:r>
    </w:p>
    <w:p w14:paraId="7C44E222" w14:textId="77777777" w:rsidR="00A65D2A" w:rsidRDefault="00A65D2A">
      <w:pPr>
        <w:jc w:val="left"/>
        <w:rPr>
          <w:szCs w:val="18"/>
          <w:lang w:val="pt-BR"/>
        </w:rPr>
      </w:pPr>
    </w:p>
    <w:p w14:paraId="79A43E3D" w14:textId="77777777" w:rsidR="00A65D2A" w:rsidRPr="00197A8C" w:rsidRDefault="00A65D2A">
      <w:pPr>
        <w:jc w:val="left"/>
        <w:rPr>
          <w:sz w:val="20"/>
          <w:szCs w:val="16"/>
          <w:lang w:val="pt-BR"/>
        </w:rPr>
      </w:pPr>
      <w:r w:rsidRPr="00197A8C">
        <w:rPr>
          <w:sz w:val="20"/>
          <w:szCs w:val="16"/>
          <w:lang w:val="pt-BR"/>
        </w:rPr>
        <w:t>Generate next best offer to unsatisfied customer. Choose offer recommendation from the following list: 'On-demand pickup location', 'Free Upgrade', 'Voucher', 'Premium features', 'Vehicle Inspection, 10 percent off next ride', 'Driver investigation, Voucher', 'Driver Investigation, Assign female drivers in future', '10 percent off next ride, Assign female drivers in future', 'Vehicle Inspection, Full Refund', 'Driver Investigation, 10 percent off next ride'.</w:t>
      </w:r>
    </w:p>
    <w:p w14:paraId="2CF4AF29" w14:textId="77777777" w:rsidR="00A65D2A" w:rsidRPr="00197A8C" w:rsidRDefault="00A65D2A">
      <w:pPr>
        <w:jc w:val="left"/>
        <w:rPr>
          <w:sz w:val="20"/>
          <w:szCs w:val="16"/>
          <w:lang w:val="pt-BR"/>
        </w:rPr>
      </w:pPr>
    </w:p>
    <w:p w14:paraId="41F07B41" w14:textId="77777777" w:rsidR="00A65D2A" w:rsidRPr="00197A8C" w:rsidRDefault="00A65D2A" w:rsidP="00A65D2A">
      <w:pPr>
        <w:jc w:val="left"/>
        <w:rPr>
          <w:sz w:val="20"/>
          <w:szCs w:val="16"/>
          <w:lang w:val="pt-BR"/>
        </w:rPr>
      </w:pPr>
      <w:r w:rsidRPr="00197A8C">
        <w:rPr>
          <w:sz w:val="20"/>
          <w:szCs w:val="16"/>
          <w:lang w:val="pt-BR"/>
        </w:rPr>
        <w:t>comment: &lt;add your feedback&gt;</w:t>
      </w:r>
    </w:p>
    <w:p w14:paraId="41B551C4" w14:textId="77777777" w:rsidR="00A65D2A" w:rsidRPr="00197A8C" w:rsidRDefault="00A65D2A" w:rsidP="00A65D2A">
      <w:pPr>
        <w:jc w:val="left"/>
        <w:rPr>
          <w:sz w:val="20"/>
          <w:szCs w:val="16"/>
          <w:lang w:val="pt-BR"/>
        </w:rPr>
      </w:pPr>
      <w:r w:rsidRPr="00197A8C">
        <w:rPr>
          <w:sz w:val="20"/>
          <w:szCs w:val="16"/>
          <w:lang w:val="pt-BR"/>
        </w:rPr>
        <w:t>offer recommended:</w:t>
      </w:r>
    </w:p>
    <w:p w14:paraId="640EAE48" w14:textId="77777777" w:rsidR="00A65D2A" w:rsidRDefault="00A65D2A">
      <w:pPr>
        <w:jc w:val="left"/>
        <w:rPr>
          <w:szCs w:val="18"/>
          <w:lang w:val="pt-BR"/>
        </w:rPr>
      </w:pPr>
    </w:p>
    <w:p w14:paraId="2240F772" w14:textId="77777777" w:rsidR="006C159A" w:rsidRDefault="006C159A">
      <w:pPr>
        <w:jc w:val="left"/>
        <w:rPr>
          <w:szCs w:val="18"/>
          <w:lang w:val="pt-BR"/>
        </w:rPr>
      </w:pPr>
    </w:p>
    <w:p w14:paraId="31618A7C" w14:textId="77777777" w:rsidR="00511D6D" w:rsidRDefault="00511D6D">
      <w:pPr>
        <w:jc w:val="left"/>
        <w:rPr>
          <w:b/>
          <w:bCs/>
          <w:szCs w:val="18"/>
          <w:lang w:val="pt-BR"/>
        </w:rPr>
      </w:pPr>
      <w:r w:rsidRPr="00511D6D">
        <w:rPr>
          <w:b/>
          <w:bCs/>
          <w:szCs w:val="18"/>
          <w:lang w:val="pt-BR"/>
        </w:rPr>
        <w:t>Sample Screenshots</w:t>
      </w:r>
    </w:p>
    <w:p w14:paraId="060A8820" w14:textId="77777777" w:rsidR="00511D6D" w:rsidRDefault="00511D6D">
      <w:pPr>
        <w:jc w:val="left"/>
        <w:rPr>
          <w:b/>
          <w:bCs/>
          <w:szCs w:val="18"/>
          <w:lang w:val="pt-BR"/>
        </w:rPr>
      </w:pPr>
    </w:p>
    <w:p w14:paraId="5D14D544" w14:textId="77777777" w:rsidR="00511D6D" w:rsidRPr="00511D6D" w:rsidRDefault="00511D6D">
      <w:pPr>
        <w:jc w:val="left"/>
        <w:rPr>
          <w:sz w:val="20"/>
          <w:szCs w:val="16"/>
          <w:lang w:val="pt-BR"/>
        </w:rPr>
      </w:pPr>
      <w:r w:rsidRPr="00511D6D">
        <w:rPr>
          <w:sz w:val="20"/>
          <w:szCs w:val="16"/>
          <w:lang w:val="pt-BR"/>
        </w:rPr>
        <w:t>Feedback: I was misgendered</w:t>
      </w:r>
    </w:p>
    <w:p w14:paraId="034680E7" w14:textId="77777777" w:rsidR="00027D8B" w:rsidRDefault="00027D8B">
      <w:pPr>
        <w:jc w:val="left"/>
        <w:rPr>
          <w:szCs w:val="18"/>
          <w:lang w:val="pt-BR"/>
        </w:rPr>
      </w:pPr>
      <w:r w:rsidRPr="00027D8B">
        <w:rPr>
          <w:noProof/>
          <w:szCs w:val="18"/>
          <w:lang w:val="pt-BR"/>
        </w:rPr>
        <w:drawing>
          <wp:inline distT="0" distB="0" distL="0" distR="0" wp14:anchorId="5585E8FA" wp14:editId="0D479CB6">
            <wp:extent cx="5727700" cy="1569085"/>
            <wp:effectExtent l="19050" t="19050" r="25400" b="12065"/>
            <wp:docPr id="2135441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41692" name="Picture 1" descr="A screenshot of a computer&#10;&#10;Description automatically generated"/>
                    <pic:cNvPicPr/>
                  </pic:nvPicPr>
                  <pic:blipFill>
                    <a:blip r:embed="rId12"/>
                    <a:stretch>
                      <a:fillRect/>
                    </a:stretch>
                  </pic:blipFill>
                  <pic:spPr>
                    <a:xfrm>
                      <a:off x="0" y="0"/>
                      <a:ext cx="5727700" cy="1569085"/>
                    </a:xfrm>
                    <a:prstGeom prst="rect">
                      <a:avLst/>
                    </a:prstGeom>
                    <a:ln>
                      <a:solidFill>
                        <a:schemeClr val="accent1"/>
                      </a:solidFill>
                    </a:ln>
                  </pic:spPr>
                </pic:pic>
              </a:graphicData>
            </a:graphic>
          </wp:inline>
        </w:drawing>
      </w:r>
      <w:r w:rsidRPr="00027D8B">
        <w:rPr>
          <w:szCs w:val="18"/>
          <w:lang w:val="pt-BR"/>
        </w:rPr>
        <w:t xml:space="preserve"> </w:t>
      </w:r>
    </w:p>
    <w:p w14:paraId="42CBC04F" w14:textId="77777777" w:rsidR="00027D8B" w:rsidRDefault="00027D8B">
      <w:pPr>
        <w:jc w:val="left"/>
        <w:rPr>
          <w:szCs w:val="18"/>
          <w:lang w:val="pt-BR"/>
        </w:rPr>
      </w:pPr>
    </w:p>
    <w:p w14:paraId="1D9D7EDB" w14:textId="77777777" w:rsidR="00032DD9" w:rsidRDefault="00511D6D">
      <w:pPr>
        <w:jc w:val="left"/>
        <w:rPr>
          <w:szCs w:val="18"/>
          <w:lang w:val="pt-BR"/>
        </w:rPr>
      </w:pPr>
      <w:r w:rsidRPr="00511D6D">
        <w:rPr>
          <w:sz w:val="20"/>
          <w:szCs w:val="16"/>
          <w:lang w:val="pt-BR"/>
        </w:rPr>
        <w:t xml:space="preserve">Feedback: </w:t>
      </w:r>
      <w:r w:rsidRPr="00511D6D">
        <w:rPr>
          <w:sz w:val="20"/>
          <w:szCs w:val="22"/>
        </w:rPr>
        <w:t>I do not understand why I have to pay additional fee if vehicle is returned without a full tank.</w:t>
      </w:r>
      <w:r w:rsidRPr="00511D6D">
        <w:rPr>
          <w:noProof/>
          <w:szCs w:val="18"/>
          <w:lang w:val="pt-BR"/>
        </w:rPr>
        <w:drawing>
          <wp:inline distT="0" distB="0" distL="0" distR="0" wp14:anchorId="0F53AD17" wp14:editId="1823FCF6">
            <wp:extent cx="5727700" cy="1334135"/>
            <wp:effectExtent l="19050" t="19050" r="25400" b="18415"/>
            <wp:docPr id="1478908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8885" name="Picture 1" descr="A screenshot of a computer&#10;&#10;Description automatically generated"/>
                    <pic:cNvPicPr/>
                  </pic:nvPicPr>
                  <pic:blipFill>
                    <a:blip r:embed="rId13"/>
                    <a:stretch>
                      <a:fillRect/>
                    </a:stretch>
                  </pic:blipFill>
                  <pic:spPr>
                    <a:xfrm>
                      <a:off x="0" y="0"/>
                      <a:ext cx="5727700" cy="1334135"/>
                    </a:xfrm>
                    <a:prstGeom prst="rect">
                      <a:avLst/>
                    </a:prstGeom>
                    <a:ln>
                      <a:solidFill>
                        <a:schemeClr val="accent1"/>
                      </a:solidFill>
                    </a:ln>
                  </pic:spPr>
                </pic:pic>
              </a:graphicData>
            </a:graphic>
          </wp:inline>
        </w:drawing>
      </w:r>
      <w:r w:rsidRPr="00511D6D">
        <w:rPr>
          <w:szCs w:val="18"/>
          <w:lang w:val="pt-BR"/>
        </w:rPr>
        <w:t xml:space="preserve"> </w:t>
      </w:r>
      <w:r w:rsidR="00032DD9">
        <w:rPr>
          <w:szCs w:val="18"/>
          <w:lang w:val="pt-BR"/>
        </w:rPr>
        <w:br w:type="page"/>
      </w:r>
    </w:p>
    <w:p w14:paraId="3E184E1B" w14:textId="77777777" w:rsidR="007906F3" w:rsidRDefault="00511D6D">
      <w:pPr>
        <w:jc w:val="left"/>
        <w:rPr>
          <w:sz w:val="20"/>
          <w:szCs w:val="22"/>
        </w:rPr>
      </w:pPr>
      <w:r w:rsidRPr="00511D6D">
        <w:rPr>
          <w:sz w:val="20"/>
          <w:szCs w:val="16"/>
          <w:lang w:val="pt-BR"/>
        </w:rPr>
        <w:lastRenderedPageBreak/>
        <w:t xml:space="preserve">Feedback: </w:t>
      </w:r>
      <w:r w:rsidR="007906F3" w:rsidRPr="007906F3">
        <w:rPr>
          <w:sz w:val="20"/>
          <w:szCs w:val="22"/>
        </w:rPr>
        <w:t>Customer service was friendly and helpful.</w:t>
      </w:r>
    </w:p>
    <w:p w14:paraId="457944A4" w14:textId="77777777" w:rsidR="007906F3" w:rsidRDefault="007906F3">
      <w:pPr>
        <w:jc w:val="left"/>
        <w:rPr>
          <w:szCs w:val="18"/>
          <w:lang w:val="pt-BR"/>
        </w:rPr>
      </w:pPr>
      <w:r w:rsidRPr="007906F3">
        <w:rPr>
          <w:noProof/>
          <w:szCs w:val="18"/>
          <w:lang w:val="pt-BR"/>
        </w:rPr>
        <w:drawing>
          <wp:inline distT="0" distB="0" distL="0" distR="0" wp14:anchorId="37AC2649" wp14:editId="62458BD8">
            <wp:extent cx="5727700" cy="1327150"/>
            <wp:effectExtent l="19050" t="19050" r="25400" b="25400"/>
            <wp:docPr id="88005717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7171" name="Picture 1" descr="A close-up of a text&#10;&#10;Description automatically generated"/>
                    <pic:cNvPicPr/>
                  </pic:nvPicPr>
                  <pic:blipFill>
                    <a:blip r:embed="rId14"/>
                    <a:stretch>
                      <a:fillRect/>
                    </a:stretch>
                  </pic:blipFill>
                  <pic:spPr>
                    <a:xfrm>
                      <a:off x="0" y="0"/>
                      <a:ext cx="5727700" cy="1327150"/>
                    </a:xfrm>
                    <a:prstGeom prst="rect">
                      <a:avLst/>
                    </a:prstGeom>
                    <a:ln>
                      <a:solidFill>
                        <a:schemeClr val="accent1"/>
                      </a:solidFill>
                    </a:ln>
                  </pic:spPr>
                </pic:pic>
              </a:graphicData>
            </a:graphic>
          </wp:inline>
        </w:drawing>
      </w:r>
    </w:p>
    <w:p w14:paraId="584B1175" w14:textId="77777777" w:rsidR="007906F3" w:rsidRDefault="007906F3">
      <w:pPr>
        <w:jc w:val="left"/>
        <w:rPr>
          <w:szCs w:val="18"/>
          <w:lang w:val="pt-BR"/>
        </w:rPr>
      </w:pPr>
    </w:p>
    <w:p w14:paraId="52E99317" w14:textId="77777777" w:rsidR="007906F3" w:rsidRDefault="007906F3">
      <w:pPr>
        <w:jc w:val="left"/>
        <w:rPr>
          <w:sz w:val="20"/>
          <w:szCs w:val="22"/>
        </w:rPr>
      </w:pPr>
      <w:r w:rsidRPr="00511D6D">
        <w:rPr>
          <w:sz w:val="20"/>
          <w:szCs w:val="16"/>
          <w:lang w:val="pt-BR"/>
        </w:rPr>
        <w:t xml:space="preserve">Feedback: </w:t>
      </w:r>
      <w:r w:rsidRPr="007906F3">
        <w:rPr>
          <w:sz w:val="20"/>
          <w:szCs w:val="22"/>
        </w:rPr>
        <w:t>Customer service was friendly and helpful.</w:t>
      </w:r>
    </w:p>
    <w:p w14:paraId="65BCAE2C" w14:textId="77777777" w:rsidR="00197A8C" w:rsidRDefault="007906F3">
      <w:pPr>
        <w:jc w:val="left"/>
        <w:rPr>
          <w:szCs w:val="18"/>
          <w:lang w:val="pt-BR"/>
        </w:rPr>
      </w:pPr>
      <w:r w:rsidRPr="007906F3">
        <w:rPr>
          <w:noProof/>
          <w:szCs w:val="18"/>
          <w:lang w:val="pt-BR"/>
        </w:rPr>
        <w:drawing>
          <wp:inline distT="0" distB="0" distL="0" distR="0" wp14:anchorId="2112C8B1" wp14:editId="68AA055E">
            <wp:extent cx="5727700" cy="1300480"/>
            <wp:effectExtent l="19050" t="19050" r="25400" b="13970"/>
            <wp:docPr id="85952225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22253" name="Picture 1" descr="A close up of a text&#10;&#10;Description automatically generated"/>
                    <pic:cNvPicPr/>
                  </pic:nvPicPr>
                  <pic:blipFill>
                    <a:blip r:embed="rId15"/>
                    <a:stretch>
                      <a:fillRect/>
                    </a:stretch>
                  </pic:blipFill>
                  <pic:spPr>
                    <a:xfrm>
                      <a:off x="0" y="0"/>
                      <a:ext cx="5727700" cy="1300480"/>
                    </a:xfrm>
                    <a:prstGeom prst="rect">
                      <a:avLst/>
                    </a:prstGeom>
                    <a:ln>
                      <a:solidFill>
                        <a:schemeClr val="accent1"/>
                      </a:solidFill>
                    </a:ln>
                  </pic:spPr>
                </pic:pic>
              </a:graphicData>
            </a:graphic>
          </wp:inline>
        </w:drawing>
      </w:r>
    </w:p>
    <w:p w14:paraId="1272BF81" w14:textId="77777777" w:rsidR="00197A8C" w:rsidRDefault="00197A8C">
      <w:pPr>
        <w:jc w:val="left"/>
        <w:rPr>
          <w:szCs w:val="18"/>
          <w:lang w:val="pt-BR"/>
        </w:rPr>
      </w:pPr>
    </w:p>
    <w:p w14:paraId="57297275" w14:textId="77777777" w:rsidR="00197A8C" w:rsidRDefault="00197A8C">
      <w:pPr>
        <w:jc w:val="left"/>
        <w:rPr>
          <w:b/>
          <w:bCs/>
          <w:szCs w:val="18"/>
          <w:lang w:val="pt-BR"/>
        </w:rPr>
      </w:pPr>
    </w:p>
    <w:p w14:paraId="6C18CDFD" w14:textId="77777777" w:rsidR="00197A8C" w:rsidRPr="00197A8C" w:rsidRDefault="00197A8C">
      <w:pPr>
        <w:jc w:val="left"/>
        <w:rPr>
          <w:b/>
          <w:bCs/>
          <w:szCs w:val="18"/>
          <w:lang w:val="pt-BR"/>
        </w:rPr>
      </w:pPr>
      <w:r w:rsidRPr="00197A8C">
        <w:rPr>
          <w:b/>
          <w:bCs/>
          <w:szCs w:val="18"/>
          <w:lang w:val="pt-BR"/>
        </w:rPr>
        <w:t>Notebook Exported File</w:t>
      </w:r>
    </w:p>
    <w:p w14:paraId="1660F4F0" w14:textId="19900651" w:rsidR="00B848D5" w:rsidRPr="00B50C7D" w:rsidRDefault="00197A8C" w:rsidP="00B50C7D">
      <w:pPr>
        <w:jc w:val="left"/>
        <w:rPr>
          <w:szCs w:val="18"/>
          <w:lang w:val="pt-BR"/>
        </w:rPr>
      </w:pPr>
      <w:r>
        <w:object w:dxaOrig="1508" w:dyaOrig="984" w14:anchorId="5D9CC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759872640" r:id="rId17"/>
        </w:object>
      </w:r>
    </w:p>
    <w:p w14:paraId="20A14753" w14:textId="77777777" w:rsidR="00CF49F7" w:rsidRPr="00B848D5" w:rsidRDefault="00CF49F7" w:rsidP="00B848D5">
      <w:pPr>
        <w:pStyle w:val="BodyText"/>
        <w:ind w:left="360"/>
        <w:rPr>
          <w:rFonts w:cs="Calibri"/>
          <w:color w:val="000000"/>
        </w:rPr>
      </w:pPr>
    </w:p>
    <w:sectPr w:rsidR="00CF49F7" w:rsidRPr="00B848D5" w:rsidSect="00632D1A">
      <w:footerReference w:type="even" r:id="rId18"/>
      <w:footerReference w:type="default" r:id="rId19"/>
      <w:headerReference w:type="first" r:id="rId20"/>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766F" w14:textId="77777777" w:rsidR="00B50C7D" w:rsidRDefault="00B50C7D" w:rsidP="008C1F02">
      <w:r>
        <w:separator/>
      </w:r>
    </w:p>
  </w:endnote>
  <w:endnote w:type="continuationSeparator" w:id="0">
    <w:p w14:paraId="1DAFC7BF" w14:textId="77777777" w:rsidR="00B50C7D" w:rsidRDefault="00B50C7D"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566A"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0ACF0B"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BCF2"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4079224"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029BCA13" wp14:editId="2DA3DF18">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2909B"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2022</w:t>
                          </w:r>
                        </w:p>
                        <w:p w14:paraId="1AD278E8"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BCA13" id="_x0000_t202" coordsize="21600,21600" o:spt="202" path="m,l,21600r21600,l21600,xe">
              <v:stroke joinstyle="miter"/>
              <v:path gradientshapeok="t" o:connecttype="rect"/>
            </v:shapetype>
            <v:shape id="Text Box 14" o:spid="_x0000_s1026"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7CE2909B"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2022</w:t>
                    </w:r>
                  </w:p>
                  <w:p w14:paraId="1AD278E8"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C4F6F" w14:textId="77777777" w:rsidR="00B50C7D" w:rsidRDefault="00B50C7D" w:rsidP="008C1F02">
      <w:r>
        <w:separator/>
      </w:r>
    </w:p>
  </w:footnote>
  <w:footnote w:type="continuationSeparator" w:id="0">
    <w:p w14:paraId="2BBF4E1F" w14:textId="77777777" w:rsidR="00B50C7D" w:rsidRDefault="00B50C7D"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C537" w14:textId="77777777" w:rsidR="009637A5" w:rsidRDefault="009637A5" w:rsidP="003E5234">
    <w:pPr>
      <w:pStyle w:val="Header"/>
    </w:pPr>
  </w:p>
  <w:p w14:paraId="093DC572"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A0124"/>
    <w:multiLevelType w:val="hybridMultilevel"/>
    <w:tmpl w:val="FC249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2CD2659"/>
    <w:multiLevelType w:val="hybridMultilevel"/>
    <w:tmpl w:val="3B42A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CF6B2E"/>
    <w:multiLevelType w:val="hybridMultilevel"/>
    <w:tmpl w:val="95D6D026"/>
    <w:lvl w:ilvl="0" w:tplc="E7880254">
      <w:start w:val="1"/>
      <w:numFmt w:val="decimal"/>
      <w:pStyle w:val="ListParagraph"/>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806821">
    <w:abstractNumId w:val="11"/>
  </w:num>
  <w:num w:numId="2" w16cid:durableId="1517695272">
    <w:abstractNumId w:val="11"/>
  </w:num>
  <w:num w:numId="3" w16cid:durableId="127402670">
    <w:abstractNumId w:val="12"/>
  </w:num>
  <w:num w:numId="4" w16cid:durableId="1016032104">
    <w:abstractNumId w:val="14"/>
  </w:num>
  <w:num w:numId="5" w16cid:durableId="1660186354">
    <w:abstractNumId w:val="13"/>
  </w:num>
  <w:num w:numId="6" w16cid:durableId="3010799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479686964">
    <w:abstractNumId w:val="15"/>
  </w:num>
  <w:num w:numId="18" w16cid:durableId="1648391722">
    <w:abstractNumId w:val="16"/>
  </w:num>
  <w:num w:numId="19" w16cid:durableId="34055124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7D"/>
    <w:rsid w:val="000008CC"/>
    <w:rsid w:val="00027D8B"/>
    <w:rsid w:val="00032DD9"/>
    <w:rsid w:val="00042314"/>
    <w:rsid w:val="000859A8"/>
    <w:rsid w:val="00096056"/>
    <w:rsid w:val="000B4B73"/>
    <w:rsid w:val="000C4295"/>
    <w:rsid w:val="000C5ADE"/>
    <w:rsid w:val="000E62E1"/>
    <w:rsid w:val="000F6515"/>
    <w:rsid w:val="00100C83"/>
    <w:rsid w:val="001157CC"/>
    <w:rsid w:val="00115ACF"/>
    <w:rsid w:val="001346E3"/>
    <w:rsid w:val="001614C3"/>
    <w:rsid w:val="00162D7F"/>
    <w:rsid w:val="00170C30"/>
    <w:rsid w:val="00176167"/>
    <w:rsid w:val="00180199"/>
    <w:rsid w:val="00185BB5"/>
    <w:rsid w:val="00187C4C"/>
    <w:rsid w:val="00197A8C"/>
    <w:rsid w:val="001D1F50"/>
    <w:rsid w:val="001F1ED9"/>
    <w:rsid w:val="001F3853"/>
    <w:rsid w:val="0021492F"/>
    <w:rsid w:val="00222D76"/>
    <w:rsid w:val="002331B6"/>
    <w:rsid w:val="00234CE5"/>
    <w:rsid w:val="002434CA"/>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2D39"/>
    <w:rsid w:val="003C03DC"/>
    <w:rsid w:val="003C364B"/>
    <w:rsid w:val="003E5234"/>
    <w:rsid w:val="003F6923"/>
    <w:rsid w:val="00416BB1"/>
    <w:rsid w:val="00423B1E"/>
    <w:rsid w:val="0043420F"/>
    <w:rsid w:val="00447507"/>
    <w:rsid w:val="004554A8"/>
    <w:rsid w:val="00471733"/>
    <w:rsid w:val="00473B31"/>
    <w:rsid w:val="00493606"/>
    <w:rsid w:val="00497BBF"/>
    <w:rsid w:val="004B5FC9"/>
    <w:rsid w:val="004C5A74"/>
    <w:rsid w:val="004E181A"/>
    <w:rsid w:val="004E5036"/>
    <w:rsid w:val="005007F7"/>
    <w:rsid w:val="00511D6D"/>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B757C"/>
    <w:rsid w:val="006C159A"/>
    <w:rsid w:val="006C7864"/>
    <w:rsid w:val="006D5D4A"/>
    <w:rsid w:val="006D67F1"/>
    <w:rsid w:val="006D7030"/>
    <w:rsid w:val="00714A02"/>
    <w:rsid w:val="00723A8B"/>
    <w:rsid w:val="007245E2"/>
    <w:rsid w:val="00727FBD"/>
    <w:rsid w:val="0073420C"/>
    <w:rsid w:val="00741A0B"/>
    <w:rsid w:val="007660AC"/>
    <w:rsid w:val="007756B9"/>
    <w:rsid w:val="007906F3"/>
    <w:rsid w:val="007923AB"/>
    <w:rsid w:val="007A2D94"/>
    <w:rsid w:val="007C77CE"/>
    <w:rsid w:val="007E66B5"/>
    <w:rsid w:val="007F03E2"/>
    <w:rsid w:val="007F0C05"/>
    <w:rsid w:val="007F2C84"/>
    <w:rsid w:val="00815550"/>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E6B72"/>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65D2A"/>
    <w:rsid w:val="00A87E24"/>
    <w:rsid w:val="00A942D3"/>
    <w:rsid w:val="00AA1078"/>
    <w:rsid w:val="00AB3BCF"/>
    <w:rsid w:val="00AC6DF6"/>
    <w:rsid w:val="00AD4FD7"/>
    <w:rsid w:val="00AE1D22"/>
    <w:rsid w:val="00AF1381"/>
    <w:rsid w:val="00B01932"/>
    <w:rsid w:val="00B051A9"/>
    <w:rsid w:val="00B22C95"/>
    <w:rsid w:val="00B411F0"/>
    <w:rsid w:val="00B43980"/>
    <w:rsid w:val="00B50C7D"/>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C06C60"/>
    <w:rsid w:val="00C34786"/>
    <w:rsid w:val="00C41290"/>
    <w:rsid w:val="00C70654"/>
    <w:rsid w:val="00C73712"/>
    <w:rsid w:val="00CA7048"/>
    <w:rsid w:val="00CA73E8"/>
    <w:rsid w:val="00CF49F7"/>
    <w:rsid w:val="00D13A4D"/>
    <w:rsid w:val="00D24082"/>
    <w:rsid w:val="00D25518"/>
    <w:rsid w:val="00D367E4"/>
    <w:rsid w:val="00D5143E"/>
    <w:rsid w:val="00D559EC"/>
    <w:rsid w:val="00D55DCE"/>
    <w:rsid w:val="00D560A3"/>
    <w:rsid w:val="00D951E7"/>
    <w:rsid w:val="00D958EF"/>
    <w:rsid w:val="00DA2AFD"/>
    <w:rsid w:val="00DE2078"/>
    <w:rsid w:val="00DE3917"/>
    <w:rsid w:val="00DF1749"/>
    <w:rsid w:val="00DF7CAA"/>
    <w:rsid w:val="00E25687"/>
    <w:rsid w:val="00E26CA8"/>
    <w:rsid w:val="00E30542"/>
    <w:rsid w:val="00E345A6"/>
    <w:rsid w:val="00E37CC5"/>
    <w:rsid w:val="00E63B44"/>
    <w:rsid w:val="00E76365"/>
    <w:rsid w:val="00E85448"/>
    <w:rsid w:val="00E86368"/>
    <w:rsid w:val="00E91458"/>
    <w:rsid w:val="00E95C87"/>
    <w:rsid w:val="00EB23FC"/>
    <w:rsid w:val="00EB6154"/>
    <w:rsid w:val="00EC47B9"/>
    <w:rsid w:val="00ED68D6"/>
    <w:rsid w:val="00F00896"/>
    <w:rsid w:val="00F1354E"/>
    <w:rsid w:val="00F15EDB"/>
    <w:rsid w:val="00F24A0E"/>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64F0"/>
  <w15:chartTrackingRefBased/>
  <w15:docId w15:val="{2CA590DA-AED2-432B-8605-561D8725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D55DCE"/>
    <w:pPr>
      <w:numPr>
        <w:numId w:val="18"/>
      </w:numPr>
      <w:spacing w:after="120"/>
      <w:contextualSpacing/>
      <w:jc w:val="left"/>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character" w:customStyle="1" w:styleId="ui-provider">
    <w:name w:val="ui-provider"/>
    <w:basedOn w:val="DefaultParagraphFont"/>
    <w:rsid w:val="00032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76604656">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727024\OneDrive%20-%20LTIMindtree\Documents\COE\IBM\IBM%20watsonx%20challenge%20-%20Team%20Sh3rl0ck.dotx" TargetMode="Externa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IBM watsonx challenge - Team Sh3rl0ck.dotx</Template>
  <TotalTime>2</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Shriram Tyagrajan</dc:creator>
  <cp:keywords/>
  <dc:description/>
  <cp:lastModifiedBy>Shriram Tyagrajan</cp:lastModifiedBy>
  <cp:revision>1</cp:revision>
  <dcterms:created xsi:type="dcterms:W3CDTF">2023-10-26T19:12:00Z</dcterms:created>
  <dcterms:modified xsi:type="dcterms:W3CDTF">2023-10-26T19:14:00Z</dcterms:modified>
</cp:coreProperties>
</file>